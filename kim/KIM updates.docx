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095" w:rsidRPr="0071631D" w:rsidRDefault="006B3095" w:rsidP="00113AEF">
      <w:pPr>
        <w:rPr>
          <w:b/>
        </w:rPr>
      </w:pPr>
      <w:r w:rsidRPr="0071631D">
        <w:rPr>
          <w:b/>
        </w:rPr>
        <w:t>KIM 1.1.0</w:t>
      </w:r>
      <w:r w:rsidR="00DC7E3E" w:rsidRPr="0071631D">
        <w:rPr>
          <w:b/>
        </w:rPr>
        <w:t xml:space="preserve"> (release date 9-mei)</w:t>
      </w:r>
    </w:p>
    <w:p w:rsidR="00113AEF" w:rsidRPr="0071631D" w:rsidRDefault="00113AEF" w:rsidP="00113AEF">
      <w:r w:rsidRPr="0071631D">
        <w:t>Updates:</w:t>
      </w:r>
    </w:p>
    <w:p w:rsidR="00113AEF" w:rsidRDefault="0029737A" w:rsidP="00113AEF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KIM geeft een m</w:t>
      </w:r>
      <w:r w:rsidR="00CF5236">
        <w:rPr>
          <w:lang w:val="nl-NL"/>
        </w:rPr>
        <w:t>elding wanneer verbinding met server is verloren.</w:t>
      </w:r>
    </w:p>
    <w:p w:rsidR="00CF5236" w:rsidRDefault="00CF5236" w:rsidP="00113AEF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Je ontvangt een e-mail zodra een melding aan jou is gekoppeld</w:t>
      </w:r>
    </w:p>
    <w:p w:rsidR="00CF5236" w:rsidRDefault="00CF5236" w:rsidP="00113AEF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Je ontvangt een native browser notificatie wanneer er een melding aan jou is gekoppeld</w:t>
      </w:r>
      <w:r w:rsidR="0029737A">
        <w:rPr>
          <w:lang w:val="nl-NL"/>
        </w:rPr>
        <w:t>.</w:t>
      </w:r>
      <w:r>
        <w:rPr>
          <w:lang w:val="nl-NL"/>
        </w:rPr>
        <w:t xml:space="preserve"> </w:t>
      </w:r>
      <w:r w:rsidR="0029737A">
        <w:rPr>
          <w:lang w:val="nl-NL"/>
        </w:rPr>
        <w:t>KIM dient wel open of geminimaliseerd te zijn.</w:t>
      </w:r>
    </w:p>
    <w:p w:rsidR="006B3095" w:rsidRPr="006B3095" w:rsidRDefault="006B3095" w:rsidP="006B3095">
      <w:pPr>
        <w:rPr>
          <w:lang w:val="nl-NL"/>
        </w:rPr>
      </w:pPr>
      <w:r>
        <w:rPr>
          <w:lang w:val="nl-NL"/>
        </w:rPr>
        <w:t>Wijzigingen:</w:t>
      </w:r>
    </w:p>
    <w:p w:rsidR="000B0443" w:rsidRPr="00113AEF" w:rsidRDefault="000B0443" w:rsidP="00113AEF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Algemene wachtwoord</w:t>
      </w:r>
      <w:r w:rsidR="00335C87">
        <w:rPr>
          <w:lang w:val="nl-NL"/>
        </w:rPr>
        <w:t>:</w:t>
      </w:r>
      <w:r>
        <w:rPr>
          <w:lang w:val="nl-NL"/>
        </w:rPr>
        <w:t xml:space="preserve"> </w:t>
      </w:r>
      <w:r w:rsidRPr="000B0443">
        <w:rPr>
          <w:i/>
          <w:lang w:val="nl-NL"/>
        </w:rPr>
        <w:t>kim</w:t>
      </w:r>
    </w:p>
    <w:p w:rsidR="00113AEF" w:rsidRDefault="00113AEF" w:rsidP="00113AEF">
      <w:pPr>
        <w:rPr>
          <w:lang w:val="nl-NL"/>
        </w:rPr>
      </w:pPr>
      <w:bookmarkStart w:id="0" w:name="_GoBack"/>
      <w:bookmarkEnd w:id="0"/>
    </w:p>
    <w:p w:rsidR="007E4268" w:rsidRDefault="007E4268" w:rsidP="00113AEF">
      <w:pPr>
        <w:rPr>
          <w:b/>
          <w:lang w:val="nl-NL"/>
        </w:rPr>
      </w:pPr>
      <w:r w:rsidRPr="007E4268">
        <w:rPr>
          <w:b/>
          <w:lang w:val="nl-NL"/>
        </w:rPr>
        <w:t>KIM 1.0.0</w:t>
      </w:r>
      <w:r w:rsidR="00DC7E3E">
        <w:rPr>
          <w:b/>
          <w:lang w:val="nl-NL"/>
        </w:rPr>
        <w:t xml:space="preserve"> (release date 3-mei)</w:t>
      </w:r>
    </w:p>
    <w:p w:rsidR="007E4268" w:rsidRDefault="007E4268" w:rsidP="00113AEF">
      <w:pPr>
        <w:rPr>
          <w:lang w:val="nl-NL"/>
        </w:rPr>
      </w:pPr>
      <w:r>
        <w:rPr>
          <w:lang w:val="nl-NL"/>
        </w:rPr>
        <w:t>Features:</w:t>
      </w:r>
    </w:p>
    <w:p w:rsidR="007E4268" w:rsidRDefault="007E4268" w:rsidP="007E4268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Actuele meldingen gesorteerd op prioriteit</w:t>
      </w:r>
    </w:p>
    <w:p w:rsidR="007E4268" w:rsidRDefault="007E4268" w:rsidP="007E4268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Melding wijzigen: afgehandeld en melding voor</w:t>
      </w:r>
    </w:p>
    <w:p w:rsidR="007E4268" w:rsidRPr="007E4268" w:rsidRDefault="007E4268" w:rsidP="007E4268">
      <w:pPr>
        <w:pStyle w:val="Lijstalinea"/>
        <w:numPr>
          <w:ilvl w:val="0"/>
          <w:numId w:val="2"/>
        </w:numPr>
        <w:rPr>
          <w:lang w:val="nl-NL"/>
        </w:rPr>
      </w:pPr>
      <w:r w:rsidRPr="007E4268">
        <w:rPr>
          <w:lang w:val="nl-NL"/>
        </w:rPr>
        <w:t xml:space="preserve">Melding aanmaken: </w:t>
      </w:r>
      <w:r>
        <w:rPr>
          <w:lang w:val="nl-NL"/>
        </w:rPr>
        <w:br/>
      </w:r>
      <w:r w:rsidRPr="007E4268">
        <w:rPr>
          <w:lang w:val="nl-NL"/>
        </w:rPr>
        <w:br/>
      </w:r>
      <w:r>
        <w:rPr>
          <w:lang w:val="nl-NL"/>
        </w:rPr>
        <w:t xml:space="preserve">1. </w:t>
      </w:r>
      <w:proofErr w:type="spellStart"/>
      <w:r w:rsidRPr="007E4268">
        <w:rPr>
          <w:lang w:val="nl-NL"/>
        </w:rPr>
        <w:t>autocomplete</w:t>
      </w:r>
      <w:proofErr w:type="spellEnd"/>
      <w:r w:rsidRPr="007E4268">
        <w:rPr>
          <w:lang w:val="nl-NL"/>
        </w:rPr>
        <w:t xml:space="preserve"> bedrijfsnaam waarbij voornaam, achternaam en telefoonnummer automatisch wordt ingevuld.  </w:t>
      </w:r>
      <w:r>
        <w:rPr>
          <w:lang w:val="nl-NL"/>
        </w:rPr>
        <w:br/>
        <w:t>2. Korte omschrijving</w:t>
      </w:r>
      <w:r>
        <w:rPr>
          <w:lang w:val="nl-NL"/>
        </w:rPr>
        <w:br/>
        <w:t>3. Lange omschrijving</w:t>
      </w:r>
      <w:r>
        <w:rPr>
          <w:lang w:val="nl-NL"/>
        </w:rPr>
        <w:br/>
        <w:t>4. Melding aangenomen door is ingelogde gebruiker</w:t>
      </w:r>
      <w:r>
        <w:rPr>
          <w:lang w:val="nl-NL"/>
        </w:rPr>
        <w:br/>
        <w:t xml:space="preserve">5. Melding voor selectie uit gebruikers </w:t>
      </w:r>
      <w:r>
        <w:rPr>
          <w:lang w:val="nl-NL"/>
        </w:rPr>
        <w:br/>
        <w:t xml:space="preserve">6. Terugbellen voor met </w:t>
      </w:r>
      <w:proofErr w:type="spellStart"/>
      <w:r>
        <w:rPr>
          <w:lang w:val="nl-NL"/>
        </w:rPr>
        <w:t>datepicker</w:t>
      </w:r>
      <w:proofErr w:type="spellEnd"/>
      <w:r>
        <w:rPr>
          <w:lang w:val="nl-NL"/>
        </w:rPr>
        <w:br/>
        <w:t>7. Tijd</w:t>
      </w:r>
      <w:r>
        <w:rPr>
          <w:lang w:val="nl-NL"/>
        </w:rPr>
        <w:br/>
        <w:t>8. Prioriteit</w:t>
      </w:r>
      <w:r>
        <w:rPr>
          <w:lang w:val="nl-NL"/>
        </w:rPr>
        <w:br/>
        <w:t>9. Bij niet auto-complete kan het contact toegevoegd worden aan het adresboek. En is daarna direct voor iedereen te gebruiken als auto-complete.</w:t>
      </w:r>
      <w:r>
        <w:rPr>
          <w:lang w:val="nl-NL"/>
        </w:rPr>
        <w:br/>
      </w:r>
    </w:p>
    <w:p w:rsidR="007E4268" w:rsidRPr="007E4268" w:rsidRDefault="007E4268" w:rsidP="0024344D">
      <w:pPr>
        <w:pStyle w:val="Lijstalinea"/>
        <w:numPr>
          <w:ilvl w:val="0"/>
          <w:numId w:val="2"/>
        </w:numPr>
        <w:rPr>
          <w:lang w:val="nl-NL"/>
        </w:rPr>
      </w:pPr>
      <w:r w:rsidRPr="007E4268">
        <w:rPr>
          <w:lang w:val="nl-NL"/>
        </w:rPr>
        <w:t xml:space="preserve">Afgeronde meldingen met </w:t>
      </w:r>
      <w:proofErr w:type="spellStart"/>
      <w:r w:rsidRPr="007E4268">
        <w:rPr>
          <w:lang w:val="nl-NL"/>
        </w:rPr>
        <w:t>datepicker</w:t>
      </w:r>
      <w:proofErr w:type="spellEnd"/>
    </w:p>
    <w:p w:rsidR="007E4268" w:rsidRDefault="007E4268" w:rsidP="00113AEF">
      <w:pPr>
        <w:rPr>
          <w:lang w:val="nl-NL"/>
        </w:rPr>
      </w:pPr>
    </w:p>
    <w:p w:rsidR="007E4268" w:rsidRDefault="003A585E" w:rsidP="00113AEF">
      <w:pPr>
        <w:rPr>
          <w:lang w:val="nl-NL"/>
        </w:rPr>
      </w:pPr>
      <w:proofErr w:type="spellStart"/>
      <w:r>
        <w:rPr>
          <w:lang w:val="nl-NL"/>
        </w:rPr>
        <w:t>Broadcasting</w:t>
      </w:r>
      <w:proofErr w:type="spellEnd"/>
      <w:r>
        <w:rPr>
          <w:lang w:val="nl-NL"/>
        </w:rPr>
        <w:t>:</w:t>
      </w:r>
    </w:p>
    <w:p w:rsidR="003A585E" w:rsidRPr="003A585E" w:rsidRDefault="003A585E" w:rsidP="003A585E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De volgende acties wordt direct naar iedere verbonden </w:t>
      </w:r>
      <w:proofErr w:type="spellStart"/>
      <w:r>
        <w:rPr>
          <w:lang w:val="nl-NL"/>
        </w:rPr>
        <w:t>client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gebroadcast</w:t>
      </w:r>
      <w:proofErr w:type="spellEnd"/>
      <w:r>
        <w:rPr>
          <w:lang w:val="nl-NL"/>
        </w:rPr>
        <w:t>:</w:t>
      </w:r>
      <w:r>
        <w:rPr>
          <w:lang w:val="nl-NL"/>
        </w:rPr>
        <w:br/>
      </w:r>
      <w:r>
        <w:rPr>
          <w:lang w:val="nl-NL"/>
        </w:rPr>
        <w:br/>
        <w:t>1. Melding aanmaken</w:t>
      </w:r>
      <w:r>
        <w:rPr>
          <w:lang w:val="nl-NL"/>
        </w:rPr>
        <w:br/>
        <w:t>2. Melding wijziging (melding voor, afgehandeld), bij afgehandeld wordt de melding verplaatst naar afgeronde meldingen.</w:t>
      </w:r>
    </w:p>
    <w:p w:rsidR="006B3095" w:rsidRPr="007E4268" w:rsidRDefault="003B2EDE" w:rsidP="00113AEF">
      <w:pPr>
        <w:rPr>
          <w:u w:val="single"/>
          <w:lang w:val="nl-NL"/>
        </w:rPr>
      </w:pPr>
      <w:r>
        <w:rPr>
          <w:lang w:val="nl-NL"/>
        </w:rPr>
        <w:br/>
      </w:r>
      <w:r w:rsidR="006B3095" w:rsidRPr="007E4268">
        <w:rPr>
          <w:u w:val="single"/>
          <w:lang w:val="nl-NL"/>
        </w:rPr>
        <w:t>Development updates:</w:t>
      </w:r>
    </w:p>
    <w:p w:rsidR="00285FC8" w:rsidRDefault="00113AEF" w:rsidP="00113AEF">
      <w:pPr>
        <w:pStyle w:val="Lijstalinea"/>
        <w:numPr>
          <w:ilvl w:val="0"/>
          <w:numId w:val="1"/>
        </w:numPr>
        <w:rPr>
          <w:lang w:val="nl-NL"/>
        </w:rPr>
      </w:pPr>
      <w:r w:rsidRPr="00113AEF">
        <w:rPr>
          <w:lang w:val="nl-NL"/>
        </w:rPr>
        <w:t xml:space="preserve">Dashboard </w:t>
      </w:r>
      <w:proofErr w:type="spellStart"/>
      <w:r w:rsidRPr="00113AEF">
        <w:rPr>
          <w:lang w:val="nl-NL"/>
        </w:rPr>
        <w:t>notification</w:t>
      </w:r>
      <w:proofErr w:type="spellEnd"/>
      <w:r w:rsidRPr="00113AEF">
        <w:rPr>
          <w:lang w:val="nl-NL"/>
        </w:rPr>
        <w:t xml:space="preserve"> fun</w:t>
      </w:r>
      <w:r>
        <w:rPr>
          <w:lang w:val="nl-NL"/>
        </w:rPr>
        <w:t>ctie , pad naar image aanpassen</w:t>
      </w:r>
    </w:p>
    <w:p w:rsidR="00113AEF" w:rsidRDefault="00113AEF" w:rsidP="00113AE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trackConnection.js , pad aanpassen</w:t>
      </w:r>
    </w:p>
    <w:p w:rsidR="00CF5236" w:rsidRPr="00113AEF" w:rsidRDefault="00EA2783" w:rsidP="00113AE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Nieuwe import doen voor users </w:t>
      </w:r>
      <w:proofErr w:type="spellStart"/>
      <w:r>
        <w:rPr>
          <w:lang w:val="nl-NL"/>
        </w:rPr>
        <w:t>table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db</w:t>
      </w:r>
      <w:proofErr w:type="spellEnd"/>
    </w:p>
    <w:sectPr w:rsidR="00CF5236" w:rsidRPr="00113A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30F8A"/>
    <w:multiLevelType w:val="hybridMultilevel"/>
    <w:tmpl w:val="A1E426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BC6F54"/>
    <w:multiLevelType w:val="hybridMultilevel"/>
    <w:tmpl w:val="86F013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FB5810"/>
    <w:multiLevelType w:val="hybridMultilevel"/>
    <w:tmpl w:val="B726CF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AEF"/>
    <w:rsid w:val="000B0443"/>
    <w:rsid w:val="00113AEF"/>
    <w:rsid w:val="00285FC8"/>
    <w:rsid w:val="0029737A"/>
    <w:rsid w:val="00335C87"/>
    <w:rsid w:val="003A585E"/>
    <w:rsid w:val="003B2EDE"/>
    <w:rsid w:val="004F6DC4"/>
    <w:rsid w:val="006B3095"/>
    <w:rsid w:val="0071631D"/>
    <w:rsid w:val="007E4268"/>
    <w:rsid w:val="008A6B1E"/>
    <w:rsid w:val="00CF5236"/>
    <w:rsid w:val="00DC7E3E"/>
    <w:rsid w:val="00EA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124197-466A-4CFF-BF5B-2554DC1DB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13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6F7C6E3D.dotm</Template>
  <TotalTime>214</TotalTime>
  <Pages>1</Pages>
  <Words>208</Words>
  <Characters>1146</Characters>
  <Application>Microsoft Office Word</Application>
  <DocSecurity>0</DocSecurity>
  <Lines>9</Lines>
  <Paragraphs>2</Paragraphs>
  <ScaleCrop>false</ScaleCrop>
  <Company>Webbouwers.com</Company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Polak</dc:creator>
  <cp:keywords/>
  <dc:description/>
  <cp:lastModifiedBy>Benny Polak</cp:lastModifiedBy>
  <cp:revision>14</cp:revision>
  <dcterms:created xsi:type="dcterms:W3CDTF">2016-05-04T13:42:00Z</dcterms:created>
  <dcterms:modified xsi:type="dcterms:W3CDTF">2016-05-06T13:43:00Z</dcterms:modified>
</cp:coreProperties>
</file>